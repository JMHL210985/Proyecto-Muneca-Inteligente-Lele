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1B5DEDBD" w:rsidR="00B73596" w:rsidRPr="00B73596" w:rsidRDefault="00AB6F29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28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6DFC3281" w:rsidR="00B73596" w:rsidRPr="00B73596" w:rsidRDefault="00AB6F29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Juan Manuel Hernández Lara 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B4F3C1D" w14:textId="77777777" w:rsidR="00AB6F29" w:rsidRPr="00AB6F29" w:rsidRDefault="00AB6F29" w:rsidP="00AB6F29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B6F2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Domingo Rosales</w:t>
            </w:r>
          </w:p>
          <w:p w14:paraId="67C88638" w14:textId="59C213A7" w:rsidR="00B73596" w:rsidRPr="00B73596" w:rsidRDefault="00AB6F29" w:rsidP="00AB6F29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B6F2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Armando Cruz </w:t>
            </w:r>
            <w:proofErr w:type="spellStart"/>
            <w:r w:rsidRPr="00AB6F2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Cruz</w:t>
            </w:r>
            <w:proofErr w:type="spellEnd"/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07B27F12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0C53F74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AB6F2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Muñeca inteligente Lele</w:t>
            </w:r>
            <w:r w:rsidR="00AB6F29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4E0DF1C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FE7A0" w14:textId="77777777" w:rsidR="006C2ABD" w:rsidRDefault="006C2ABD">
      <w:r>
        <w:separator/>
      </w:r>
    </w:p>
  </w:endnote>
  <w:endnote w:type="continuationSeparator" w:id="0">
    <w:p w14:paraId="5C2F677D" w14:textId="77777777" w:rsidR="006C2ABD" w:rsidRDefault="006C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6C2ABD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6C2ABD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B8FF2" w14:textId="77777777" w:rsidR="006C2ABD" w:rsidRDefault="006C2ABD">
      <w:r>
        <w:rPr>
          <w:color w:val="000000"/>
        </w:rPr>
        <w:separator/>
      </w:r>
    </w:p>
  </w:footnote>
  <w:footnote w:type="continuationSeparator" w:id="0">
    <w:p w14:paraId="4F91AF01" w14:textId="77777777" w:rsidR="006C2ABD" w:rsidRDefault="006C2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6C2ABD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09618">
    <w:abstractNumId w:val="0"/>
  </w:num>
  <w:num w:numId="2" w16cid:durableId="945043507">
    <w:abstractNumId w:val="3"/>
  </w:num>
  <w:num w:numId="3" w16cid:durableId="1036545142">
    <w:abstractNumId w:val="2"/>
  </w:num>
  <w:num w:numId="4" w16cid:durableId="1779326795">
    <w:abstractNumId w:val="1"/>
  </w:num>
  <w:num w:numId="5" w16cid:durableId="646789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6403D8"/>
    <w:rsid w:val="006700BF"/>
    <w:rsid w:val="00692571"/>
    <w:rsid w:val="006C2ABD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AB6F29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5</TotalTime>
  <Pages>3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Hernandez Lara Juan Manuel</cp:lastModifiedBy>
  <cp:revision>2</cp:revision>
  <dcterms:created xsi:type="dcterms:W3CDTF">2022-04-08T14:26:00Z</dcterms:created>
  <dcterms:modified xsi:type="dcterms:W3CDTF">2022-04-08T14:26:00Z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